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04" w:rsidRDefault="00D76AB2">
      <w:r>
        <w:rPr>
          <w:noProof/>
          <w:lang w:val="es-HN" w:eastAsia="es-HN"/>
        </w:rPr>
        <w:drawing>
          <wp:anchor distT="0" distB="0" distL="114300" distR="114300" simplePos="0" relativeHeight="251657216" behindDoc="1" locked="0" layoutInCell="1" allowOverlap="1" wp14:anchorId="3C94A114" wp14:editId="2CF45C66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RPr="00572A71" w:rsidTr="00A1111B">
        <w:trPr>
          <w:trHeight w:val="7553"/>
        </w:trPr>
        <w:tc>
          <w:tcPr>
            <w:tcW w:w="12229" w:type="dxa"/>
          </w:tcPr>
          <w:p w:rsidR="00021C04" w:rsidRDefault="00D76AB2" w:rsidP="00D76AB2">
            <w:pPr>
              <w:ind w:left="720"/>
            </w:pPr>
            <w:r>
              <w:rPr>
                <w:noProof/>
                <w:lang w:val="es-HN" w:eastAsia="es-HN"/>
              </w:rPr>
              <mc:AlternateContent>
                <mc:Choice Requires="wpg">
                  <w:drawing>
                    <wp:inline distT="0" distB="0" distL="0" distR="0" wp14:anchorId="3589909E" wp14:editId="7C83480E">
                      <wp:extent cx="6657975" cy="9421792"/>
                      <wp:effectExtent l="0" t="0" r="9525" b="8255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9421792"/>
                                <a:chOff x="0" y="0"/>
                                <a:chExt cx="6657975" cy="9421792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76191" y="3228567"/>
                                  <a:ext cx="4995540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7C00" w:rsidRPr="000B4502" w:rsidRDefault="00827C00" w:rsidP="004A20CF">
                                    <w:pPr>
                                      <w:pStyle w:val="Puesto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Prueba Técnica</w:t>
                                    </w:r>
                                  </w:p>
                                  <w:p w:rsidR="00827C00" w:rsidRPr="000B4502" w:rsidRDefault="00827C00" w:rsidP="004A20CF">
                                    <w:pPr>
                                      <w:pStyle w:val="Subttulo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 xml:space="preserve">Banco </w:t>
                                    </w:r>
                                    <w:proofErr w:type="spellStart"/>
                                    <w:r>
                                      <w:rPr>
                                        <w:lang w:bidi="es-ES"/>
                                      </w:rPr>
                                      <w:t>Cuscatlan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76201" y="0"/>
                                  <a:ext cx="3296107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7C00" w:rsidRDefault="00827C00" w:rsidP="004A20CF">
                                    <w:pPr>
                                      <w:pStyle w:val="Ttulo1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Juan Miguel Osorto</w:t>
                                    </w:r>
                                  </w:p>
                                  <w:p w:rsidR="00827C00" w:rsidRDefault="00827C00" w:rsidP="004A20CF">
                                    <w:pPr>
                                      <w:pStyle w:val="Ttulo2"/>
                                      <w:ind w:left="284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17/09/2024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7C00" w:rsidRDefault="00827C00" w:rsidP="00A1111B">
                                    <w:r>
                                      <w:rPr>
                                        <w:noProof/>
                                        <w:lang w:val="es-HN" w:eastAsia="es-HN"/>
                                      </w:rPr>
                                      <w:drawing>
                                        <wp:inline distT="0" distB="0" distL="0" distR="0" wp14:anchorId="6CAA3C65" wp14:editId="60E9EF01">
                                          <wp:extent cx="6468745" cy="3710305"/>
                                          <wp:effectExtent l="0" t="0" r="8255" b="4445"/>
                                          <wp:docPr id="1" name="Imagen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6468745" cy="37103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827C00" w:rsidRDefault="00827C00" w:rsidP="00A1111B"/>
                                  <w:p w:rsidR="00827C00" w:rsidRPr="00572A71" w:rsidRDefault="00827C00" w:rsidP="00A1111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9909E" id="Grupo 9" o:spid="_x0000_s1026" alt="Título y texto&#10;" style="width:524.25pt;height:741.85pt;mso-position-horizontal-relative:char;mso-position-vertical-relative:line" coordsize="66579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761;top:32285;width:49956;height:13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dvMEA&#10;AADaAAAADwAAAGRycy9kb3ducmV2LnhtbESPT4vCMBTE74LfITzBi2i6shapRpEF0dOCf8/P5tkW&#10;m5eSRNv99hthYY/DzPyGWa47U4sXOV9ZVvAxSUAQ51ZXXCg4n7bjOQgfkDXWlknBD3lYr/q9JWba&#10;tnyg1zEUIkLYZ6igDKHJpPR5SQb9xDbE0btbZzBE6QqpHbYRbmo5TZJUGqw4LpTY0FdJ+eP4NArk&#10;92h/Mpd6vpt9Tt3s1nJ6LVip4aDbLEAE6sJ/+K+91wpSeF+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0nbzBAAAA2gAAAA8AAAAAAAAAAAAAAAAAmAIAAGRycy9kb3du&#10;cmV2LnhtbFBLBQYAAAAABAAEAPUAAACGAwAAAAA=&#10;" fillcolor="#323e4f [2415]" stroked="f" strokeweight=".5pt">
                        <v:textbox>
                          <w:txbxContent>
                            <w:p w:rsidR="00827C00" w:rsidRPr="000B4502" w:rsidRDefault="00827C00" w:rsidP="004A20CF">
                              <w:pPr>
                                <w:pStyle w:val="Puest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Prueba Técnica</w:t>
                              </w:r>
                            </w:p>
                            <w:p w:rsidR="00827C00" w:rsidRPr="000B4502" w:rsidRDefault="00827C00" w:rsidP="004A20CF">
                              <w:pPr>
                                <w:pStyle w:val="Sub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 xml:space="preserve">Banco </w:t>
                              </w:r>
                              <w:proofErr w:type="spellStart"/>
                              <w:r>
                                <w:rPr>
                                  <w:lang w:bidi="es-ES"/>
                                </w:rPr>
                                <w:t>Cuscatlan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7" o:spid="_x0000_s1028" type="#_x0000_t202" style="position:absolute;left:762;width:32961;height:10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8vcEA&#10;AADaAAAADwAAAGRycy9kb3ducmV2LnhtbESPQYvCMBSE74L/ITzBm6brQaVrFBEUvWkVwdvb5m1T&#10;bF5KE7Xur98IgsdhZr5hZovWVuJOjS8dK/gaJiCIc6dLLhScjuvBFIQPyBorx6TgSR4W825nhql2&#10;Dz7QPQuFiBD2KSowIdSplD43ZNEPXU0cvV/XWAxRNoXUDT4i3FZylCRjabHkuGCwppWh/JrdrIJ6&#10;n5gpba6hOru/Ufaz3F3Wq4tS/V67/AYRqA2f8Lu91Qom8LoSb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xvL3BAAAA2gAAAA8AAAAAAAAAAAAAAAAAmAIAAGRycy9kb3du&#10;cmV2LnhtbFBLBQYAAAAABAAEAPUAAACGAwAAAAA=&#10;" fillcolor="#f2f2f2 [3052]" stroked="f" strokeweight=".5pt">
                        <v:textbox>
                          <w:txbxContent>
                            <w:p w:rsidR="00827C00" w:rsidRDefault="00827C00" w:rsidP="004A20CF">
                              <w:pPr>
                                <w:pStyle w:val="Ttulo1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Juan Miguel Osorto</w:t>
                              </w:r>
                            </w:p>
                            <w:p w:rsidR="00827C00" w:rsidRDefault="00827C00" w:rsidP="004A20CF">
                              <w:pPr>
                                <w:pStyle w:val="Ttulo2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17/09/2024</w:t>
                              </w:r>
                            </w:p>
                          </w:txbxContent>
                        </v:textbox>
                      </v:shape>
                      <v:shape id="Cuadro de texto 8" o:spid="_x0000_s1029" type="#_x0000_t202" style="position:absolute;top:48669;width:66579;height:45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  <v:textbox>
                          <w:txbxContent>
                            <w:p w:rsidR="00827C00" w:rsidRDefault="00827C00" w:rsidP="00A1111B">
                              <w:r>
                                <w:rPr>
                                  <w:noProof/>
                                  <w:lang w:val="es-HN" w:eastAsia="es-HN"/>
                                </w:rPr>
                                <w:drawing>
                                  <wp:inline distT="0" distB="0" distL="0" distR="0" wp14:anchorId="6CAA3C65" wp14:editId="60E9EF01">
                                    <wp:extent cx="6468745" cy="3710305"/>
                                    <wp:effectExtent l="0" t="0" r="8255" b="4445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468745" cy="3710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27C00" w:rsidRDefault="00827C00" w:rsidP="00A1111B"/>
                            <w:p w:rsidR="00827C00" w:rsidRPr="00572A71" w:rsidRDefault="00827C00" w:rsidP="00A1111B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A1111B" w:rsidRDefault="00A1111B" w:rsidP="00A1111B">
            <w:pPr>
              <w:ind w:left="720"/>
              <w:jc w:val="right"/>
              <w:rPr>
                <w:noProof/>
              </w:rPr>
            </w:pPr>
            <w:r>
              <w:rPr>
                <w:noProof/>
                <w:lang w:bidi="es-ES"/>
              </w:rPr>
              <w:t>Página 1</w:t>
            </w:r>
          </w:p>
        </w:tc>
      </w:tr>
    </w:tbl>
    <w:p w:rsidR="000B4502" w:rsidRDefault="000B4502"/>
    <w:p w:rsidR="000B4502" w:rsidRDefault="000B4502"/>
    <w:tbl>
      <w:tblPr>
        <w:tblW w:w="12180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841"/>
        <w:gridCol w:w="11950"/>
      </w:tblGrid>
      <w:tr w:rsidR="00FB6393" w:rsidRPr="000A63F7" w:rsidTr="00515218">
        <w:trPr>
          <w:trHeight w:val="2970"/>
        </w:trPr>
        <w:tc>
          <w:tcPr>
            <w:tcW w:w="6090" w:type="dxa"/>
          </w:tcPr>
          <w:p w:rsidR="00515218" w:rsidRDefault="00515218" w:rsidP="000B4502"/>
        </w:tc>
        <w:tc>
          <w:tcPr>
            <w:tcW w:w="6090" w:type="dxa"/>
          </w:tcPr>
          <w:p w:rsidR="00515218" w:rsidRDefault="00827C00" w:rsidP="000B4502">
            <w:pPr>
              <w:ind w:right="915"/>
            </w:pPr>
            <w:r>
              <w:rPr>
                <w:noProof/>
                <w:lang w:val="es-HN" w:eastAsia="es-HN"/>
              </w:rPr>
              <w:drawing>
                <wp:inline distT="0" distB="0" distL="0" distR="0" wp14:anchorId="0F98EB1B" wp14:editId="7880318A">
                  <wp:extent cx="6468745" cy="3792220"/>
                  <wp:effectExtent l="0" t="0" r="825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745" cy="37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3F7" w:rsidRDefault="000A63F7" w:rsidP="000B4502">
            <w:pPr>
              <w:ind w:right="915"/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  <w:r w:rsidRPr="000A63F7">
              <w:rPr>
                <w:lang w:val="en-US"/>
              </w:rPr>
              <w:drawing>
                <wp:inline distT="0" distB="0" distL="0" distR="0" wp14:anchorId="4F4AB1BF" wp14:editId="68DFB32C">
                  <wp:extent cx="6350710" cy="56991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908" cy="570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  <w:r w:rsidRPr="000A63F7">
              <w:rPr>
                <w:lang w:val="en-US"/>
              </w:rPr>
              <w:drawing>
                <wp:inline distT="0" distB="0" distL="0" distR="0" wp14:anchorId="4A8D0E9E" wp14:editId="6E8853CD">
                  <wp:extent cx="6409796" cy="465310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03" cy="466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  <w:r w:rsidRPr="000A63F7">
              <w:rPr>
                <w:lang w:val="en-US"/>
              </w:rPr>
              <w:drawing>
                <wp:inline distT="0" distB="0" distL="0" distR="0" wp14:anchorId="460B2291" wp14:editId="263D0F92">
                  <wp:extent cx="5637910" cy="4141065"/>
                  <wp:effectExtent l="0" t="0" r="127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991" cy="414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Default="000A63F7" w:rsidP="000B4502">
            <w:pPr>
              <w:ind w:right="915"/>
              <w:rPr>
                <w:lang w:val="en-US"/>
              </w:rPr>
            </w:pPr>
          </w:p>
          <w:p w:rsidR="000A63F7" w:rsidRPr="000A63F7" w:rsidRDefault="000A63F7" w:rsidP="000B4502">
            <w:pPr>
              <w:ind w:right="915"/>
              <w:rPr>
                <w:lang w:val="en-US"/>
              </w:rPr>
            </w:pPr>
            <w:bookmarkStart w:id="0" w:name="_GoBack"/>
            <w:r w:rsidRPr="000A63F7">
              <w:rPr>
                <w:lang w:val="en-US"/>
              </w:rPr>
              <w:drawing>
                <wp:inline distT="0" distB="0" distL="0" distR="0" wp14:anchorId="286607C8" wp14:editId="4AA55253">
                  <wp:extent cx="6422710" cy="242375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642" cy="243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B6393" w:rsidRPr="000A63F7" w:rsidTr="00515218">
        <w:trPr>
          <w:trHeight w:val="8604"/>
        </w:trPr>
        <w:tc>
          <w:tcPr>
            <w:tcW w:w="3635" w:type="dxa"/>
          </w:tcPr>
          <w:p w:rsidR="000B4502" w:rsidRPr="000A63F7" w:rsidRDefault="000B4502">
            <w:pPr>
              <w:rPr>
                <w:lang w:val="en-US"/>
              </w:rPr>
            </w:pPr>
          </w:p>
        </w:tc>
        <w:tc>
          <w:tcPr>
            <w:tcW w:w="8545" w:type="dxa"/>
          </w:tcPr>
          <w:p w:rsidR="000B4502" w:rsidRPr="000A63F7" w:rsidRDefault="000B4502">
            <w:pPr>
              <w:rPr>
                <w:lang w:val="en-US"/>
              </w:rPr>
            </w:pPr>
          </w:p>
        </w:tc>
      </w:tr>
      <w:tr w:rsidR="00FB6393" w:rsidRPr="000A63F7" w:rsidTr="00515218">
        <w:trPr>
          <w:trHeight w:val="2727"/>
        </w:trPr>
        <w:tc>
          <w:tcPr>
            <w:tcW w:w="12180" w:type="dxa"/>
            <w:gridSpan w:val="2"/>
            <w:vAlign w:val="center"/>
          </w:tcPr>
          <w:p w:rsidR="000B4502" w:rsidRPr="000A63F7" w:rsidRDefault="000B4502" w:rsidP="0081425F">
            <w:pPr>
              <w:ind w:left="720" w:right="1335"/>
              <w:rPr>
                <w:lang w:val="en-US"/>
              </w:rPr>
            </w:pPr>
          </w:p>
        </w:tc>
      </w:tr>
      <w:tr w:rsidR="00FB6393" w:rsidRPr="000A63F7" w:rsidTr="00A1111B">
        <w:trPr>
          <w:trHeight w:val="630"/>
        </w:trPr>
        <w:tc>
          <w:tcPr>
            <w:tcW w:w="12180" w:type="dxa"/>
            <w:gridSpan w:val="2"/>
            <w:vAlign w:val="bottom"/>
          </w:tcPr>
          <w:p w:rsidR="00A1111B" w:rsidRPr="000A63F7" w:rsidRDefault="00A1111B" w:rsidP="0081425F">
            <w:pPr>
              <w:ind w:left="720" w:right="1875"/>
              <w:jc w:val="right"/>
              <w:rPr>
                <w:noProof/>
                <w:lang w:val="en-US"/>
              </w:rPr>
            </w:pPr>
          </w:p>
        </w:tc>
      </w:tr>
    </w:tbl>
    <w:p w:rsidR="00392FA9" w:rsidRPr="000A63F7" w:rsidRDefault="00392FA9">
      <w:pPr>
        <w:rPr>
          <w:lang w:val="en-US"/>
        </w:rPr>
      </w:pPr>
    </w:p>
    <w:sectPr w:rsidR="00392FA9" w:rsidRPr="000A63F7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CC"/>
    <w:rsid w:val="00021C04"/>
    <w:rsid w:val="000A63F7"/>
    <w:rsid w:val="000B4502"/>
    <w:rsid w:val="001069CD"/>
    <w:rsid w:val="001631B2"/>
    <w:rsid w:val="00392FA9"/>
    <w:rsid w:val="004A20CF"/>
    <w:rsid w:val="00515218"/>
    <w:rsid w:val="00572A71"/>
    <w:rsid w:val="005C4375"/>
    <w:rsid w:val="007A0EA4"/>
    <w:rsid w:val="0081425F"/>
    <w:rsid w:val="00827C00"/>
    <w:rsid w:val="008F69CC"/>
    <w:rsid w:val="00A1111B"/>
    <w:rsid w:val="00D76AB2"/>
    <w:rsid w:val="00F842EF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9B4CF0-7C72-4B81-AA97-AE8CC046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431\AppData\Roaming\Microsoft\Plantilla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4038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Valeriano</dc:creator>
  <cp:keywords/>
  <dc:description/>
  <cp:lastModifiedBy>Carla Valeriano</cp:lastModifiedBy>
  <cp:revision>1</cp:revision>
  <dcterms:created xsi:type="dcterms:W3CDTF">2024-09-14T06:12:00Z</dcterms:created>
  <dcterms:modified xsi:type="dcterms:W3CDTF">2024-09-17T09:43:00Z</dcterms:modified>
</cp:coreProperties>
</file>